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rutenett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FB2D96" w14:paraId="6F6C806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D359463" w14:textId="4D26894D" w:rsidR="00692703" w:rsidRPr="00BC6AEC" w:rsidRDefault="00FB2D96" w:rsidP="00913946">
            <w:pPr>
              <w:pStyle w:val="Tittel"/>
              <w:rPr>
                <w:lang w:val="nn-NO"/>
              </w:rPr>
            </w:pPr>
            <w:r w:rsidRPr="00BC6AEC">
              <w:rPr>
                <w:lang w:val="nn-NO"/>
              </w:rPr>
              <w:t>Emily</w:t>
            </w:r>
            <w:r w:rsidR="00692703" w:rsidRPr="00BC6AEC">
              <w:rPr>
                <w:lang w:val="nn-NO"/>
              </w:rPr>
              <w:t xml:space="preserve"> </w:t>
            </w:r>
            <w:r w:rsidRPr="00BC6AEC">
              <w:rPr>
                <w:rStyle w:val="Sterkutheving"/>
                <w:lang w:val="nn-NO"/>
              </w:rPr>
              <w:t>Omholt Myhre</w:t>
            </w:r>
          </w:p>
          <w:p w14:paraId="0B8A900E" w14:textId="6435146D" w:rsidR="00692703" w:rsidRPr="00FB2D96" w:rsidRDefault="00FB2D96" w:rsidP="00913946">
            <w:pPr>
              <w:pStyle w:val="ContactInfo"/>
              <w:contextualSpacing w:val="0"/>
              <w:rPr>
                <w:lang w:val="nn-NO"/>
              </w:rPr>
            </w:pPr>
            <w:r w:rsidRPr="00FB2D96">
              <w:rPr>
                <w:lang w:val="nn-NO"/>
              </w:rPr>
              <w:t>Solberg 44 4885 GRIMSTAD/Moldegata 19 0445 OSLO</w:t>
            </w:r>
            <w:r w:rsidR="00692703" w:rsidRPr="00FB2D96">
              <w:rPr>
                <w:lang w:val="nn-NO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E51672F08C34B8EAEE6312729C0D0AC"/>
                </w:placeholder>
                <w:temporary/>
                <w:showingPlcHdr/>
                <w15:appearance w15:val="hidden"/>
              </w:sdtPr>
              <w:sdtContent>
                <w:r w:rsidR="00692703" w:rsidRPr="00FB2D96">
                  <w:rPr>
                    <w:lang w:val="nn-NO"/>
                  </w:rPr>
                  <w:t>·</w:t>
                </w:r>
              </w:sdtContent>
            </w:sdt>
            <w:r w:rsidR="00692703" w:rsidRPr="00FB2D96">
              <w:rPr>
                <w:lang w:val="nn-NO"/>
              </w:rPr>
              <w:t xml:space="preserve"> </w:t>
            </w:r>
            <w:r>
              <w:rPr>
                <w:lang w:val="nn-NO"/>
              </w:rPr>
              <w:t xml:space="preserve">+ 47 </w:t>
            </w:r>
            <w:r w:rsidRPr="00FB2D96">
              <w:rPr>
                <w:lang w:val="nn-NO"/>
              </w:rPr>
              <w:t>94</w:t>
            </w:r>
            <w:r>
              <w:rPr>
                <w:lang w:val="nn-NO"/>
              </w:rPr>
              <w:t>181969</w:t>
            </w:r>
          </w:p>
          <w:p w14:paraId="5DC526C0" w14:textId="05E31473" w:rsidR="00692703" w:rsidRPr="00FB2D96" w:rsidRDefault="00FB2D96" w:rsidP="00913946">
            <w:pPr>
              <w:pStyle w:val="ContactInfoEmphasis"/>
              <w:contextualSpacing w:val="0"/>
              <w:rPr>
                <w:lang w:val="nn-NO"/>
              </w:rPr>
            </w:pPr>
            <w:r w:rsidRPr="00FB2D96">
              <w:rPr>
                <w:lang w:val="nn-NO"/>
              </w:rPr>
              <w:t>emilyomyhre@gmail.com</w:t>
            </w:r>
            <w:r w:rsidR="00692703" w:rsidRPr="00FB2D96">
              <w:rPr>
                <w:lang w:val="nn-NO"/>
              </w:rPr>
              <w:t xml:space="preserve"> </w:t>
            </w:r>
          </w:p>
        </w:tc>
      </w:tr>
      <w:tr w:rsidR="009571D8" w:rsidRPr="00FB2D96" w14:paraId="3491E611" w14:textId="77777777" w:rsidTr="00692703">
        <w:tc>
          <w:tcPr>
            <w:tcW w:w="9360" w:type="dxa"/>
            <w:tcMar>
              <w:top w:w="432" w:type="dxa"/>
            </w:tcMar>
          </w:tcPr>
          <w:p w14:paraId="30868B11" w14:textId="252ECC2F" w:rsidR="001755A8" w:rsidRPr="00FB2D96" w:rsidRDefault="001755A8" w:rsidP="00913946">
            <w:pPr>
              <w:contextualSpacing w:val="0"/>
              <w:rPr>
                <w:lang w:val="nn-NO"/>
              </w:rPr>
            </w:pPr>
          </w:p>
        </w:tc>
      </w:tr>
    </w:tbl>
    <w:p w14:paraId="5C33DA50" w14:textId="499776F3" w:rsidR="004E01EB" w:rsidRPr="00CF1A49" w:rsidRDefault="00FB2D96" w:rsidP="004E01EB">
      <w:pPr>
        <w:pStyle w:val="Overskrift1"/>
      </w:pPr>
      <w:r>
        <w:t>JobbErfaring</w:t>
      </w:r>
    </w:p>
    <w:tbl>
      <w:tblPr>
        <w:tblStyle w:val="Tabellrutenett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DE5C11" w14:paraId="4EEB9279" w14:textId="77777777" w:rsidTr="00D66A52">
        <w:tc>
          <w:tcPr>
            <w:tcW w:w="9355" w:type="dxa"/>
          </w:tcPr>
          <w:p w14:paraId="4C4B1B7C" w14:textId="0CD90CCD" w:rsidR="001D0BF1" w:rsidRPr="00DE5C11" w:rsidRDefault="00FB2D96" w:rsidP="001D0BF1">
            <w:pPr>
              <w:pStyle w:val="Overskrift3"/>
              <w:contextualSpacing w:val="0"/>
              <w:rPr>
                <w:lang w:val="nb-NO"/>
              </w:rPr>
            </w:pPr>
            <w:r w:rsidRPr="00DE5C11">
              <w:rPr>
                <w:lang w:val="nb-NO"/>
              </w:rPr>
              <w:t>Desember 2021</w:t>
            </w:r>
            <w:r w:rsidR="001D0BF1" w:rsidRPr="00DE5C11">
              <w:rPr>
                <w:lang w:val="nb-NO"/>
              </w:rPr>
              <w:t xml:space="preserve"> – </w:t>
            </w:r>
            <w:r w:rsidRPr="00DE5C11">
              <w:rPr>
                <w:lang w:val="nb-NO"/>
              </w:rPr>
              <w:t>januar 2022</w:t>
            </w:r>
          </w:p>
          <w:p w14:paraId="786A3784" w14:textId="7FFB610C" w:rsidR="001D0BF1" w:rsidRPr="00DE5C11" w:rsidRDefault="00FB2D96" w:rsidP="001D0BF1">
            <w:pPr>
              <w:pStyle w:val="Overskrift2"/>
              <w:contextualSpacing w:val="0"/>
              <w:rPr>
                <w:lang w:val="nb-NO"/>
              </w:rPr>
            </w:pPr>
            <w:r w:rsidRPr="00DE5C11">
              <w:rPr>
                <w:lang w:val="nb-NO"/>
              </w:rPr>
              <w:t>assist</w:t>
            </w:r>
            <w:r w:rsidR="00AF0CB6" w:rsidRPr="00DE5C11">
              <w:rPr>
                <w:lang w:val="nb-NO"/>
              </w:rPr>
              <w:t>e</w:t>
            </w:r>
            <w:r w:rsidRPr="00DE5C11">
              <w:rPr>
                <w:lang w:val="nb-NO"/>
              </w:rPr>
              <w:t>nt på mikrobiologisk avdeling</w:t>
            </w:r>
            <w:r w:rsidR="001D0BF1" w:rsidRPr="00DE5C11">
              <w:rPr>
                <w:lang w:val="nb-NO"/>
              </w:rPr>
              <w:t xml:space="preserve">, </w:t>
            </w:r>
            <w:r w:rsidRPr="00DE5C11">
              <w:rPr>
                <w:rStyle w:val="Svakreferanse"/>
                <w:lang w:val="nb-NO"/>
              </w:rPr>
              <w:t>Stavanger Universitetssykehus</w:t>
            </w:r>
          </w:p>
          <w:p w14:paraId="1DE0AA22" w14:textId="26AA5CC2" w:rsidR="001E3120" w:rsidRPr="00DE5C11" w:rsidRDefault="00FB2D96" w:rsidP="001D0BF1">
            <w:pPr>
              <w:contextualSpacing w:val="0"/>
              <w:rPr>
                <w:lang w:val="nb-NO"/>
              </w:rPr>
            </w:pPr>
            <w:r w:rsidRPr="00DE5C11">
              <w:rPr>
                <w:lang w:val="nb-NO"/>
              </w:rPr>
              <w:t>Arbeidet med ringing av covid-19 svar og mottak</w:t>
            </w:r>
            <w:r w:rsidR="00AF0CB6" w:rsidRPr="00DE5C11">
              <w:rPr>
                <w:lang w:val="nb-NO"/>
              </w:rPr>
              <w:t xml:space="preserve">/registering </w:t>
            </w:r>
            <w:r w:rsidRPr="00DE5C11">
              <w:rPr>
                <w:lang w:val="nb-NO"/>
              </w:rPr>
              <w:t>av covid-19 prøver.</w:t>
            </w:r>
          </w:p>
        </w:tc>
      </w:tr>
      <w:tr w:rsidR="00F61DF9" w:rsidRPr="00DE5C11" w14:paraId="74278DA7" w14:textId="77777777" w:rsidTr="00F61DF9">
        <w:tc>
          <w:tcPr>
            <w:tcW w:w="9355" w:type="dxa"/>
            <w:tcMar>
              <w:top w:w="216" w:type="dxa"/>
            </w:tcMar>
          </w:tcPr>
          <w:p w14:paraId="3E5F07AB" w14:textId="13A2AEE1" w:rsidR="00F61DF9" w:rsidRPr="00FB2D96" w:rsidRDefault="00FB2D96" w:rsidP="00F61DF9">
            <w:pPr>
              <w:pStyle w:val="Overskrift3"/>
              <w:contextualSpacing w:val="0"/>
              <w:rPr>
                <w:lang w:val="nn-NO"/>
              </w:rPr>
            </w:pPr>
            <w:r w:rsidRPr="00FB2D96">
              <w:rPr>
                <w:lang w:val="nn-NO"/>
              </w:rPr>
              <w:t>Juni 2022</w:t>
            </w:r>
            <w:r w:rsidR="00F61DF9" w:rsidRPr="00FB2D96">
              <w:rPr>
                <w:lang w:val="nn-NO"/>
              </w:rPr>
              <w:t xml:space="preserve"> – </w:t>
            </w:r>
            <w:r w:rsidRPr="00FB2D96">
              <w:rPr>
                <w:lang w:val="nn-NO"/>
              </w:rPr>
              <w:t>Juni 2022</w:t>
            </w:r>
          </w:p>
          <w:p w14:paraId="5EB6118C" w14:textId="54412B7D" w:rsidR="00F61DF9" w:rsidRPr="00BC6AEC" w:rsidRDefault="00FB2D96" w:rsidP="00F61DF9">
            <w:pPr>
              <w:pStyle w:val="Overskrift2"/>
              <w:contextualSpacing w:val="0"/>
              <w:rPr>
                <w:lang w:val="nn-NO"/>
              </w:rPr>
            </w:pPr>
            <w:r w:rsidRPr="00BC6AEC">
              <w:rPr>
                <w:lang w:val="nn-NO"/>
              </w:rPr>
              <w:t>Vertinne på EVS35</w:t>
            </w:r>
            <w:r w:rsidR="00F61DF9" w:rsidRPr="00BC6AEC">
              <w:rPr>
                <w:lang w:val="nn-NO"/>
              </w:rPr>
              <w:t xml:space="preserve">, </w:t>
            </w:r>
            <w:r w:rsidRPr="00BC6AEC">
              <w:rPr>
                <w:rStyle w:val="Svakreferanse"/>
                <w:lang w:val="nn-NO"/>
              </w:rPr>
              <w:t>Golden goose Events</w:t>
            </w:r>
          </w:p>
          <w:p w14:paraId="3D5CF438" w14:textId="77777777" w:rsidR="00F61DF9" w:rsidRDefault="00FB2D96" w:rsidP="00F61DF9">
            <w:pPr>
              <w:rPr>
                <w:lang w:val="nb-NO"/>
              </w:rPr>
            </w:pPr>
            <w:r w:rsidRPr="00FB2D96">
              <w:rPr>
                <w:lang w:val="nb-NO"/>
              </w:rPr>
              <w:t>Se</w:t>
            </w:r>
            <w:r>
              <w:rPr>
                <w:lang w:val="nb-NO"/>
              </w:rPr>
              <w:t>rvitør og present</w:t>
            </w:r>
            <w:r w:rsidR="00AF0CB6">
              <w:rPr>
                <w:lang w:val="nb-NO"/>
              </w:rPr>
              <w:t>asjon av</w:t>
            </w:r>
            <w:r>
              <w:rPr>
                <w:lang w:val="nb-NO"/>
              </w:rPr>
              <w:t xml:space="preserve"> biler m.m for bilselskapet Vinfast under konferansen EVS35.</w:t>
            </w:r>
          </w:p>
          <w:p w14:paraId="6FFCFAD3" w14:textId="77777777" w:rsidR="00BC6AEC" w:rsidRDefault="00BC6AEC" w:rsidP="00F61DF9">
            <w:pPr>
              <w:rPr>
                <w:lang w:val="nb-NO"/>
              </w:rPr>
            </w:pPr>
          </w:p>
          <w:p w14:paraId="77A64594" w14:textId="16A6BE95" w:rsidR="00BC6AEC" w:rsidRPr="00BC6AEC" w:rsidRDefault="00BC6AEC" w:rsidP="00BC6AEC">
            <w:pPr>
              <w:pStyle w:val="Overskrift3"/>
              <w:contextualSpacing w:val="0"/>
              <w:rPr>
                <w:lang w:val="nb-NO"/>
              </w:rPr>
            </w:pPr>
            <w:r w:rsidRPr="00BC6AEC">
              <w:rPr>
                <w:lang w:val="nb-NO"/>
              </w:rPr>
              <w:t>JUni 2023 – August 2023</w:t>
            </w:r>
          </w:p>
          <w:p w14:paraId="40C848DC" w14:textId="4BFF88AC" w:rsidR="00BC6AEC" w:rsidRPr="00BC6AEC" w:rsidRDefault="00BC6AEC" w:rsidP="00BC6AEC">
            <w:pPr>
              <w:pStyle w:val="Overskrift2"/>
              <w:contextualSpacing w:val="0"/>
              <w:rPr>
                <w:lang w:val="nb-NO"/>
              </w:rPr>
            </w:pPr>
            <w:r w:rsidRPr="00BC6AEC">
              <w:rPr>
                <w:lang w:val="nb-NO"/>
              </w:rPr>
              <w:t>Sommervert PÅ IBsen</w:t>
            </w:r>
            <w:r>
              <w:rPr>
                <w:lang w:val="nb-NO"/>
              </w:rPr>
              <w:t xml:space="preserve">- </w:t>
            </w:r>
            <w:r w:rsidRPr="00BC6AEC">
              <w:rPr>
                <w:lang w:val="nb-NO"/>
              </w:rPr>
              <w:t xml:space="preserve">og Hamsun museet, </w:t>
            </w:r>
            <w:r w:rsidRPr="00BC6AEC">
              <w:rPr>
                <w:rStyle w:val="Svakreferanse"/>
                <w:lang w:val="nb-NO"/>
              </w:rPr>
              <w:t>Grimstad bys museer</w:t>
            </w:r>
          </w:p>
          <w:p w14:paraId="765BFE32" w14:textId="77777777" w:rsidR="00BC6AEC" w:rsidRDefault="00BC6AEC" w:rsidP="009F6694">
            <w:pPr>
              <w:rPr>
                <w:lang w:val="nb-NO"/>
              </w:rPr>
            </w:pPr>
            <w:r>
              <w:rPr>
                <w:lang w:val="nb-NO"/>
              </w:rPr>
              <w:t xml:space="preserve">Jobbet </w:t>
            </w:r>
            <w:r w:rsidR="009F6694">
              <w:rPr>
                <w:lang w:val="nb-NO"/>
              </w:rPr>
              <w:t xml:space="preserve">som </w:t>
            </w:r>
            <w:r>
              <w:rPr>
                <w:lang w:val="nb-NO"/>
              </w:rPr>
              <w:t>guide</w:t>
            </w:r>
            <w:r w:rsidR="009F6694">
              <w:rPr>
                <w:lang w:val="nb-NO"/>
              </w:rPr>
              <w:t xml:space="preserve"> på Ibsen museet i Grimstad. Ved Hamsun museet jobbet jeg i butikk og med salg av billetter. </w:t>
            </w:r>
          </w:p>
          <w:p w14:paraId="569F604B" w14:textId="77777777" w:rsidR="00DE5C11" w:rsidRDefault="00DE5C11" w:rsidP="009F6694">
            <w:pPr>
              <w:rPr>
                <w:rFonts w:cstheme="minorHAnsi"/>
                <w:b/>
                <w:bCs/>
                <w:sz w:val="20"/>
                <w:szCs w:val="20"/>
                <w:lang w:val="nb-NO"/>
              </w:rPr>
            </w:pPr>
          </w:p>
          <w:p w14:paraId="7ED7D373" w14:textId="01B2BF4F" w:rsidR="00DE5C11" w:rsidRDefault="00DE5C11" w:rsidP="00DE5C11">
            <w:pPr>
              <w:pStyle w:val="Overskrift3"/>
              <w:rPr>
                <w:lang w:val="nb-NO"/>
              </w:rPr>
            </w:pPr>
            <w:r>
              <w:rPr>
                <w:lang w:val="nb-NO"/>
              </w:rPr>
              <w:t>oktober 23 – i dag</w:t>
            </w:r>
          </w:p>
          <w:p w14:paraId="38D7DDBC" w14:textId="12FAB574" w:rsidR="00DE5C11" w:rsidRPr="00DE5C11" w:rsidRDefault="00DE5C11" w:rsidP="00DE5C11">
            <w:pPr>
              <w:pStyle w:val="Overskrift2"/>
            </w:pPr>
            <w:r w:rsidRPr="00DE5C11">
              <w:t xml:space="preserve">Bartender, </w:t>
            </w:r>
            <w:r w:rsidRPr="00DE5C11">
              <w:rPr>
                <w:rStyle w:val="Svakreferanse"/>
                <w:color w:val="404040" w:themeColor="text1" w:themeTint="BF"/>
              </w:rPr>
              <w:t>The good knight</w:t>
            </w:r>
          </w:p>
          <w:p w14:paraId="09CC0D51" w14:textId="2E549012" w:rsidR="00DE5C11" w:rsidRPr="00DE5C11" w:rsidRDefault="00DE5C11" w:rsidP="00DE5C11">
            <w:pPr>
              <w:rPr>
                <w:rFonts w:cstheme="minorHAnsi"/>
                <w:b/>
                <w:bCs/>
                <w:sz w:val="20"/>
                <w:szCs w:val="20"/>
                <w:lang w:val="nb-NO"/>
              </w:rPr>
            </w:pPr>
            <w:r w:rsidRPr="00DE5C11">
              <w:rPr>
                <w:color w:val="auto"/>
                <w:lang w:val="nb-NO"/>
              </w:rPr>
              <w:t>B</w:t>
            </w:r>
            <w:r w:rsidRPr="00DE5C11">
              <w:rPr>
                <w:lang w:val="nb-NO"/>
              </w:rPr>
              <w:t>artender på the good k</w:t>
            </w:r>
            <w:r>
              <w:rPr>
                <w:lang w:val="nb-NO"/>
              </w:rPr>
              <w:t>night i Oslo.</w:t>
            </w:r>
          </w:p>
        </w:tc>
      </w:tr>
    </w:tbl>
    <w:p w14:paraId="0027F1D3" w14:textId="55C19570" w:rsidR="009F6694" w:rsidRPr="00CF1A49" w:rsidRDefault="003F1C3C" w:rsidP="0097790C">
      <w:pPr>
        <w:pStyle w:val="Overskrift1"/>
      </w:pPr>
      <w:r>
        <w:t>Utdanning</w:t>
      </w:r>
    </w:p>
    <w:tbl>
      <w:tblPr>
        <w:tblStyle w:val="Tabellrutenett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DE5C11" w14:paraId="6DAFFAAA" w14:textId="77777777" w:rsidTr="00D66A52">
        <w:tc>
          <w:tcPr>
            <w:tcW w:w="9355" w:type="dxa"/>
          </w:tcPr>
          <w:p w14:paraId="3BCD3916" w14:textId="0E375300" w:rsidR="009F6694" w:rsidRPr="00BC6AEC" w:rsidRDefault="009F6694" w:rsidP="009F6694">
            <w:pPr>
              <w:pStyle w:val="Overskrift3"/>
              <w:contextualSpacing w:val="0"/>
              <w:rPr>
                <w:lang w:val="nn-NO"/>
              </w:rPr>
            </w:pPr>
            <w:r w:rsidRPr="00BC6AEC">
              <w:rPr>
                <w:lang w:val="nn-NO"/>
              </w:rPr>
              <w:t>September 20</w:t>
            </w:r>
            <w:r>
              <w:rPr>
                <w:lang w:val="nn-NO"/>
              </w:rPr>
              <w:t>23</w:t>
            </w:r>
            <w:r w:rsidR="0072462D">
              <w:rPr>
                <w:lang w:val="nn-NO"/>
              </w:rPr>
              <w:t xml:space="preserve"> </w:t>
            </w:r>
            <w:r w:rsidRPr="00BC6AEC">
              <w:rPr>
                <w:lang w:val="nn-NO"/>
              </w:rPr>
              <w:t xml:space="preserve">- I dag </w:t>
            </w:r>
          </w:p>
          <w:p w14:paraId="4B13CB2C" w14:textId="79B3A07E" w:rsidR="009F6694" w:rsidRPr="003F1C3C" w:rsidRDefault="009F6694" w:rsidP="009F6694">
            <w:pPr>
              <w:pStyle w:val="Overskrift2"/>
              <w:contextualSpacing w:val="0"/>
              <w:rPr>
                <w:lang w:val="nn-NO"/>
              </w:rPr>
            </w:pPr>
            <w:r>
              <w:rPr>
                <w:lang w:val="nn-NO"/>
              </w:rPr>
              <w:t>Informatikk: Design, bruk og interaksjon, bachelor</w:t>
            </w:r>
            <w:r w:rsidRPr="003F1C3C">
              <w:rPr>
                <w:lang w:val="nn-NO"/>
              </w:rPr>
              <w:t xml:space="preserve">, </w:t>
            </w:r>
            <w:r w:rsidRPr="003F1C3C">
              <w:rPr>
                <w:rStyle w:val="Svakreferanse"/>
                <w:lang w:val="nn-NO"/>
              </w:rPr>
              <w:t>universitetet i</w:t>
            </w:r>
            <w:r>
              <w:rPr>
                <w:rStyle w:val="Svakreferanse"/>
                <w:lang w:val="nn-NO"/>
              </w:rPr>
              <w:t xml:space="preserve"> oslo (Uio)</w:t>
            </w:r>
          </w:p>
          <w:p w14:paraId="465D1ECD" w14:textId="77777777" w:rsidR="009F6694" w:rsidRDefault="009F6694" w:rsidP="001D0BF1">
            <w:pPr>
              <w:pStyle w:val="Overskrift3"/>
              <w:contextualSpacing w:val="0"/>
              <w:rPr>
                <w:lang w:val="nn-NO"/>
              </w:rPr>
            </w:pPr>
          </w:p>
          <w:p w14:paraId="323AAB87" w14:textId="0B8BD356" w:rsidR="001D0BF1" w:rsidRPr="00BC6AEC" w:rsidRDefault="003F1C3C" w:rsidP="001D0BF1">
            <w:pPr>
              <w:pStyle w:val="Overskrift3"/>
              <w:contextualSpacing w:val="0"/>
              <w:rPr>
                <w:lang w:val="nn-NO"/>
              </w:rPr>
            </w:pPr>
            <w:r w:rsidRPr="00BC6AEC">
              <w:rPr>
                <w:lang w:val="nn-NO"/>
              </w:rPr>
              <w:t>September 2021</w:t>
            </w:r>
            <w:r w:rsidR="0072462D">
              <w:rPr>
                <w:lang w:val="nn-NO"/>
              </w:rPr>
              <w:t xml:space="preserve"> </w:t>
            </w:r>
            <w:r w:rsidRPr="00BC6AEC">
              <w:rPr>
                <w:lang w:val="nn-NO"/>
              </w:rPr>
              <w:t>- I dag</w:t>
            </w:r>
            <w:r w:rsidR="001D0BF1" w:rsidRPr="00BC6AEC">
              <w:rPr>
                <w:lang w:val="nn-NO"/>
              </w:rPr>
              <w:t xml:space="preserve"> </w:t>
            </w:r>
          </w:p>
          <w:p w14:paraId="310D7E38" w14:textId="10482757" w:rsidR="007538DC" w:rsidRPr="00BC6AEC" w:rsidRDefault="003F1C3C" w:rsidP="009F6694">
            <w:pPr>
              <w:pStyle w:val="Overskrift2"/>
              <w:contextualSpacing w:val="0"/>
              <w:rPr>
                <w:lang w:val="nn-NO"/>
              </w:rPr>
            </w:pPr>
            <w:r w:rsidRPr="003F1C3C">
              <w:rPr>
                <w:lang w:val="nn-NO"/>
              </w:rPr>
              <w:t>Kunsthistorie</w:t>
            </w:r>
            <w:r w:rsidR="009F6694">
              <w:rPr>
                <w:lang w:val="nn-NO"/>
              </w:rPr>
              <w:t xml:space="preserve"> og visuelle studier, bachelor</w:t>
            </w:r>
            <w:r w:rsidR="001D0BF1" w:rsidRPr="003F1C3C">
              <w:rPr>
                <w:lang w:val="nn-NO"/>
              </w:rPr>
              <w:t xml:space="preserve">, </w:t>
            </w:r>
            <w:r w:rsidRPr="003F1C3C">
              <w:rPr>
                <w:rStyle w:val="Svakreferanse"/>
                <w:lang w:val="nn-NO"/>
              </w:rPr>
              <w:t>universitetet i</w:t>
            </w:r>
            <w:r>
              <w:rPr>
                <w:rStyle w:val="Svakreferanse"/>
                <w:lang w:val="nn-NO"/>
              </w:rPr>
              <w:t xml:space="preserve"> oslo (Uio)</w:t>
            </w:r>
          </w:p>
        </w:tc>
      </w:tr>
      <w:tr w:rsidR="00F61DF9" w:rsidRPr="00DE5C11" w14:paraId="28923419" w14:textId="77777777" w:rsidTr="00F61DF9">
        <w:tc>
          <w:tcPr>
            <w:tcW w:w="9355" w:type="dxa"/>
            <w:tcMar>
              <w:top w:w="216" w:type="dxa"/>
            </w:tcMar>
          </w:tcPr>
          <w:p w14:paraId="1330412C" w14:textId="64076A74" w:rsidR="00F61DF9" w:rsidRPr="00DE5C11" w:rsidRDefault="003F1C3C" w:rsidP="00F61DF9">
            <w:pPr>
              <w:pStyle w:val="Overskrift3"/>
              <w:contextualSpacing w:val="0"/>
              <w:rPr>
                <w:lang w:val="nb-NO"/>
              </w:rPr>
            </w:pPr>
            <w:r w:rsidRPr="00DE5C11">
              <w:rPr>
                <w:lang w:val="nb-NO"/>
              </w:rPr>
              <w:t>september 2018 - juni 2021</w:t>
            </w:r>
          </w:p>
          <w:p w14:paraId="3D4100BD" w14:textId="3E6CD14F" w:rsidR="00F61DF9" w:rsidRPr="00DE5C11" w:rsidRDefault="003F1C3C" w:rsidP="00F61DF9">
            <w:pPr>
              <w:pStyle w:val="Overskrift2"/>
              <w:contextualSpacing w:val="0"/>
              <w:rPr>
                <w:lang w:val="nb-NO"/>
              </w:rPr>
            </w:pPr>
            <w:r w:rsidRPr="00DE5C11">
              <w:rPr>
                <w:lang w:val="nb-NO"/>
              </w:rPr>
              <w:t>Videregående Utdanning</w:t>
            </w:r>
            <w:r w:rsidR="00F61DF9" w:rsidRPr="00DE5C11">
              <w:rPr>
                <w:lang w:val="nb-NO"/>
              </w:rPr>
              <w:t xml:space="preserve">, </w:t>
            </w:r>
            <w:r w:rsidRPr="00DE5C11">
              <w:rPr>
                <w:rStyle w:val="Svakreferanse"/>
                <w:lang w:val="nb-NO"/>
              </w:rPr>
              <w:t>Stavanger katedralskole</w:t>
            </w:r>
          </w:p>
          <w:p w14:paraId="01C61EA4" w14:textId="55D5D707" w:rsidR="00F61DF9" w:rsidRPr="00DE5C11" w:rsidRDefault="00F61DF9" w:rsidP="00F61DF9">
            <w:pPr>
              <w:rPr>
                <w:lang w:val="nb-NO"/>
              </w:rPr>
            </w:pPr>
          </w:p>
        </w:tc>
      </w:tr>
    </w:tbl>
    <w:p w14:paraId="0BE5779B" w14:textId="5D3A8B6C" w:rsidR="00486277" w:rsidRPr="00CF1A49" w:rsidRDefault="003F1C3C" w:rsidP="00486277">
      <w:pPr>
        <w:pStyle w:val="Overskrift1"/>
      </w:pPr>
      <w:r>
        <w:t>Ferdigheter</w:t>
      </w:r>
    </w:p>
    <w:tbl>
      <w:tblPr>
        <w:tblStyle w:val="Tabellrutenett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AF0CB6" w:rsidRPr="00DE5C11" w14:paraId="74853CE1" w14:textId="77777777" w:rsidTr="00AF0CB6">
        <w:tc>
          <w:tcPr>
            <w:tcW w:w="4680" w:type="dxa"/>
          </w:tcPr>
          <w:p w14:paraId="2BA2FB3F" w14:textId="301EC92F" w:rsidR="003B00DC" w:rsidRDefault="00AF0CB6" w:rsidP="003B00DC">
            <w:pPr>
              <w:pStyle w:val="Punktliste"/>
              <w:contextualSpacing w:val="0"/>
              <w:rPr>
                <w:lang w:val="nn-NO"/>
              </w:rPr>
            </w:pPr>
            <w:r w:rsidRPr="003F1C3C">
              <w:rPr>
                <w:lang w:val="nn-NO"/>
              </w:rPr>
              <w:t>Språk: Engelsk (</w:t>
            </w:r>
            <w:r>
              <w:rPr>
                <w:lang w:val="nn-NO"/>
              </w:rPr>
              <w:t>f</w:t>
            </w:r>
            <w:r w:rsidRPr="003F1C3C">
              <w:rPr>
                <w:lang w:val="nn-NO"/>
              </w:rPr>
              <w:t>lytende) og T</w:t>
            </w:r>
            <w:r>
              <w:rPr>
                <w:lang w:val="nn-NO"/>
              </w:rPr>
              <w:t>ysk (grunnleggende)</w:t>
            </w:r>
          </w:p>
          <w:p w14:paraId="5A26BD7A" w14:textId="77777777" w:rsidR="003B00DC" w:rsidRPr="003B00DC" w:rsidRDefault="003B00DC" w:rsidP="003B00DC">
            <w:pPr>
              <w:pStyle w:val="Punktliste"/>
              <w:numPr>
                <w:ilvl w:val="0"/>
                <w:numId w:val="0"/>
              </w:numPr>
              <w:ind w:left="360"/>
              <w:contextualSpacing w:val="0"/>
              <w:rPr>
                <w:lang w:val="nn-NO"/>
              </w:rPr>
            </w:pPr>
          </w:p>
          <w:p w14:paraId="13EC8DB5" w14:textId="77777777" w:rsidR="00AF0CB6" w:rsidRDefault="00AF0CB6" w:rsidP="006E1507">
            <w:pPr>
              <w:pStyle w:val="Punktliste"/>
              <w:contextualSpacing w:val="0"/>
              <w:rPr>
                <w:lang w:val="nb-NO"/>
              </w:rPr>
            </w:pPr>
            <w:r w:rsidRPr="003F1C3C">
              <w:rPr>
                <w:lang w:val="nb-NO"/>
              </w:rPr>
              <w:lastRenderedPageBreak/>
              <w:t>Gode skriveferdigheter på norsk o</w:t>
            </w:r>
            <w:r>
              <w:rPr>
                <w:lang w:val="nb-NO"/>
              </w:rPr>
              <w:t>g engelsk</w:t>
            </w:r>
          </w:p>
          <w:p w14:paraId="7505252E" w14:textId="77777777" w:rsidR="00DE5C11" w:rsidRDefault="00DE5C11" w:rsidP="00DE5C11">
            <w:pPr>
              <w:pStyle w:val="Listeavsnitt"/>
              <w:rPr>
                <w:lang w:val="nb-NO"/>
              </w:rPr>
            </w:pPr>
          </w:p>
          <w:p w14:paraId="583CF83B" w14:textId="315626AD" w:rsidR="00DE5C11" w:rsidRPr="003F1C3C" w:rsidRDefault="00DE5C11" w:rsidP="006E1507">
            <w:pPr>
              <w:pStyle w:val="Punktliste"/>
              <w:contextualSpacing w:val="0"/>
              <w:rPr>
                <w:lang w:val="nb-NO"/>
              </w:rPr>
            </w:pPr>
            <w:r>
              <w:rPr>
                <w:lang w:val="nb-NO"/>
              </w:rPr>
              <w:t>Programmeringsspråk: Python</w:t>
            </w:r>
            <w:r w:rsidR="00731126">
              <w:rPr>
                <w:lang w:val="nb-NO"/>
              </w:rPr>
              <w:t>, Java, SQL, JavaScript, HTML, CSS</w:t>
            </w:r>
          </w:p>
        </w:tc>
      </w:tr>
    </w:tbl>
    <w:p w14:paraId="367D71E2" w14:textId="4C154782" w:rsidR="00AD782D" w:rsidRPr="00FB2D96" w:rsidRDefault="00FB2D96" w:rsidP="0062312F">
      <w:pPr>
        <w:pStyle w:val="Overskrift1"/>
        <w:rPr>
          <w:lang w:val="nb-NO"/>
        </w:rPr>
      </w:pPr>
      <w:r w:rsidRPr="00FB2D96">
        <w:rPr>
          <w:lang w:val="nb-NO"/>
        </w:rPr>
        <w:lastRenderedPageBreak/>
        <w:t>Annen Erfaring</w:t>
      </w:r>
    </w:p>
    <w:p w14:paraId="243A9BDA" w14:textId="77777777" w:rsidR="00A76320" w:rsidRDefault="00AF0CB6" w:rsidP="006E1507">
      <w:pPr>
        <w:pStyle w:val="Punktliste"/>
        <w:rPr>
          <w:lang w:val="nb-NO"/>
        </w:rPr>
      </w:pPr>
      <w:r>
        <w:rPr>
          <w:color w:val="1D824C" w:themeColor="accent1"/>
          <w:lang w:val="nb-NO"/>
        </w:rPr>
        <w:t>FRIVILLIG FOR NORWAY CHESS</w:t>
      </w:r>
      <w:r w:rsidR="00FB2D96" w:rsidRPr="00AF0CB6">
        <w:rPr>
          <w:color w:val="1D824C" w:themeColor="accent1"/>
          <w:lang w:val="nb-NO"/>
        </w:rPr>
        <w:t xml:space="preserve"> </w:t>
      </w:r>
      <w:r w:rsidR="00FB2D96" w:rsidRPr="003F1C3C">
        <w:rPr>
          <w:lang w:val="nb-NO"/>
        </w:rPr>
        <w:t xml:space="preserve">2021 (salg </w:t>
      </w:r>
      <w:r>
        <w:rPr>
          <w:lang w:val="nb-NO"/>
        </w:rPr>
        <w:t>av merchandise og</w:t>
      </w:r>
      <w:r w:rsidR="00FB2D96" w:rsidRPr="003F1C3C">
        <w:rPr>
          <w:lang w:val="nb-NO"/>
        </w:rPr>
        <w:t xml:space="preserve"> billetter)</w:t>
      </w:r>
    </w:p>
    <w:p w14:paraId="1BFE7340" w14:textId="701EFA51" w:rsidR="00A76320" w:rsidRDefault="00FB2D96" w:rsidP="00D10829">
      <w:pPr>
        <w:pStyle w:val="Punktliste"/>
        <w:numPr>
          <w:ilvl w:val="0"/>
          <w:numId w:val="0"/>
        </w:numPr>
        <w:ind w:left="3180"/>
        <w:rPr>
          <w:lang w:val="nb-NO"/>
        </w:rPr>
      </w:pPr>
      <w:r w:rsidRPr="003F1C3C">
        <w:rPr>
          <w:lang w:val="nb-NO"/>
        </w:rPr>
        <w:t xml:space="preserve">2020 (medforfatter </w:t>
      </w:r>
      <w:r w:rsidR="00AF0CB6">
        <w:rPr>
          <w:lang w:val="nb-NO"/>
        </w:rPr>
        <w:t xml:space="preserve">på spillerpresentasjon i </w:t>
      </w:r>
      <w:r w:rsidRPr="003F1C3C">
        <w:rPr>
          <w:lang w:val="nb-NO"/>
        </w:rPr>
        <w:t xml:space="preserve">Norway </w:t>
      </w:r>
      <w:r w:rsidR="00D10829" w:rsidRPr="003F1C3C">
        <w:rPr>
          <w:lang w:val="nb-NO"/>
        </w:rPr>
        <w:t xml:space="preserve">Chess </w:t>
      </w:r>
      <w:r w:rsidR="00D10829">
        <w:rPr>
          <w:lang w:val="nb-NO"/>
        </w:rPr>
        <w:t>magasinet</w:t>
      </w:r>
      <w:r w:rsidRPr="003F1C3C">
        <w:rPr>
          <w:lang w:val="nb-NO"/>
        </w:rPr>
        <w:t>)</w:t>
      </w:r>
    </w:p>
    <w:p w14:paraId="5647BDBD" w14:textId="2D7D0FAD" w:rsidR="003F1C3C" w:rsidRDefault="00A76320" w:rsidP="00A76320">
      <w:pPr>
        <w:pStyle w:val="Punktliste"/>
        <w:numPr>
          <w:ilvl w:val="0"/>
          <w:numId w:val="0"/>
        </w:numPr>
        <w:ind w:left="2880"/>
        <w:rPr>
          <w:lang w:val="nb-NO"/>
        </w:rPr>
      </w:pPr>
      <w:r>
        <w:rPr>
          <w:lang w:val="nb-NO"/>
        </w:rPr>
        <w:t xml:space="preserve">     </w:t>
      </w:r>
      <w:r w:rsidR="00D10829">
        <w:rPr>
          <w:lang w:val="nb-NO"/>
        </w:rPr>
        <w:t xml:space="preserve"> </w:t>
      </w:r>
      <w:r w:rsidR="009F6694">
        <w:rPr>
          <w:lang w:val="nb-NO"/>
        </w:rPr>
        <w:t>2023 (salg av billetter og merchandise, vakt i spillesal)</w:t>
      </w:r>
    </w:p>
    <w:p w14:paraId="5791F30A" w14:textId="77777777" w:rsidR="00A76320" w:rsidRDefault="00A76320" w:rsidP="00A76320">
      <w:pPr>
        <w:pStyle w:val="Punktliste"/>
        <w:numPr>
          <w:ilvl w:val="0"/>
          <w:numId w:val="0"/>
        </w:numPr>
        <w:ind w:left="360"/>
        <w:rPr>
          <w:lang w:val="nb-NO"/>
        </w:rPr>
      </w:pPr>
    </w:p>
    <w:p w14:paraId="48352CD2" w14:textId="59697D97" w:rsidR="003F1C3C" w:rsidRDefault="00AF0CB6" w:rsidP="006E1507">
      <w:pPr>
        <w:pStyle w:val="Punktliste"/>
        <w:rPr>
          <w:lang w:val="nb-NO"/>
        </w:rPr>
      </w:pPr>
      <w:r w:rsidRPr="00AF0CB6">
        <w:rPr>
          <w:color w:val="1D824C" w:themeColor="accent1"/>
          <w:lang w:val="nb-NO"/>
        </w:rPr>
        <w:t>SKRIBENT FOR TIDSSKRIFTET PARAGONE</w:t>
      </w:r>
      <w:r w:rsidR="00FB2D96" w:rsidRPr="003F1C3C">
        <w:rPr>
          <w:lang w:val="nb-NO"/>
        </w:rPr>
        <w:t xml:space="preserve"> 2022- </w:t>
      </w:r>
      <w:r w:rsidR="00DE5C11">
        <w:rPr>
          <w:lang w:val="nb-NO"/>
        </w:rPr>
        <w:t>2023</w:t>
      </w:r>
      <w:r w:rsidR="003F1C3C" w:rsidRPr="003F1C3C">
        <w:rPr>
          <w:lang w:val="nb-NO"/>
        </w:rPr>
        <w:t>.</w:t>
      </w:r>
    </w:p>
    <w:p w14:paraId="6144BFB6" w14:textId="77777777" w:rsidR="00A76320" w:rsidRDefault="00A76320" w:rsidP="00A76320">
      <w:pPr>
        <w:pStyle w:val="Punktliste"/>
        <w:numPr>
          <w:ilvl w:val="0"/>
          <w:numId w:val="0"/>
        </w:numPr>
        <w:rPr>
          <w:lang w:val="nb-NO"/>
        </w:rPr>
      </w:pPr>
    </w:p>
    <w:p w14:paraId="11595C64" w14:textId="1CC56A64" w:rsidR="003F1C3C" w:rsidRDefault="00AF0CB6" w:rsidP="006E1507">
      <w:pPr>
        <w:pStyle w:val="Punktliste"/>
        <w:rPr>
          <w:lang w:val="nn-NO"/>
        </w:rPr>
      </w:pPr>
      <w:r w:rsidRPr="00AF0CB6">
        <w:rPr>
          <w:color w:val="1D824C" w:themeColor="accent1"/>
          <w:lang w:val="nn-NO"/>
        </w:rPr>
        <w:t>MEDKURATOR FOR KUNSTUTSTILLINGEN MEMORIA</w:t>
      </w:r>
      <w:r w:rsidR="003F1C3C" w:rsidRPr="00AF0CB6">
        <w:rPr>
          <w:color w:val="1D824C" w:themeColor="accent1"/>
          <w:lang w:val="nn-NO"/>
        </w:rPr>
        <w:t xml:space="preserve"> </w:t>
      </w:r>
      <w:r w:rsidR="003F1C3C" w:rsidRPr="003F1C3C">
        <w:rPr>
          <w:lang w:val="nn-NO"/>
        </w:rPr>
        <w:t>april 2022.</w:t>
      </w:r>
    </w:p>
    <w:p w14:paraId="30DF0478" w14:textId="77777777" w:rsidR="00731126" w:rsidRDefault="00731126" w:rsidP="00731126">
      <w:pPr>
        <w:pStyle w:val="Listeavsnitt"/>
        <w:rPr>
          <w:lang w:val="nn-NO"/>
        </w:rPr>
      </w:pPr>
    </w:p>
    <w:p w14:paraId="09F185C2" w14:textId="1302AB4C" w:rsidR="00731126" w:rsidRDefault="00731126" w:rsidP="00731126">
      <w:pPr>
        <w:pStyle w:val="Punktliste"/>
        <w:rPr>
          <w:lang w:val="nn-NO"/>
        </w:rPr>
      </w:pPr>
      <w:r>
        <w:rPr>
          <w:color w:val="1D824C" w:themeColor="accent1"/>
          <w:lang w:val="nn-NO"/>
        </w:rPr>
        <w:t xml:space="preserve">STYREMEDLEM I DEFI (LINJEFORENING) </w:t>
      </w:r>
      <w:r>
        <w:rPr>
          <w:lang w:val="nn-NO"/>
        </w:rPr>
        <w:t>2024 – nå.</w:t>
      </w:r>
    </w:p>
    <w:p w14:paraId="717F0490" w14:textId="028C2A82" w:rsidR="00731126" w:rsidRDefault="00731126" w:rsidP="00731126">
      <w:pPr>
        <w:pStyle w:val="Punktliste"/>
        <w:numPr>
          <w:ilvl w:val="0"/>
          <w:numId w:val="0"/>
        </w:numPr>
        <w:ind w:left="360"/>
        <w:rPr>
          <w:lang w:val="nn-NO"/>
        </w:rPr>
      </w:pPr>
    </w:p>
    <w:p w14:paraId="04D3274D" w14:textId="77777777" w:rsidR="00731126" w:rsidRPr="003F1C3C" w:rsidRDefault="00731126" w:rsidP="00731126">
      <w:pPr>
        <w:pStyle w:val="Punktliste"/>
        <w:numPr>
          <w:ilvl w:val="0"/>
          <w:numId w:val="0"/>
        </w:numPr>
        <w:ind w:left="360"/>
        <w:rPr>
          <w:lang w:val="nn-NO"/>
        </w:rPr>
      </w:pPr>
    </w:p>
    <w:sectPr w:rsidR="00731126" w:rsidRPr="003F1C3C" w:rsidSect="0086795F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23738" w14:textId="77777777" w:rsidR="00F15377" w:rsidRDefault="00F15377" w:rsidP="0068194B">
      <w:r>
        <w:separator/>
      </w:r>
    </w:p>
    <w:p w14:paraId="0BAD10E0" w14:textId="77777777" w:rsidR="00F15377" w:rsidRDefault="00F15377"/>
    <w:p w14:paraId="096D1754" w14:textId="77777777" w:rsidR="00F15377" w:rsidRDefault="00F15377"/>
  </w:endnote>
  <w:endnote w:type="continuationSeparator" w:id="0">
    <w:p w14:paraId="4C98846E" w14:textId="77777777" w:rsidR="00F15377" w:rsidRDefault="00F15377" w:rsidP="0068194B">
      <w:r>
        <w:continuationSeparator/>
      </w:r>
    </w:p>
    <w:p w14:paraId="121D4A8D" w14:textId="77777777" w:rsidR="00F15377" w:rsidRDefault="00F15377"/>
    <w:p w14:paraId="08C1CDDB" w14:textId="77777777" w:rsidR="00F15377" w:rsidRDefault="00F153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6EED4E" w14:textId="77777777" w:rsidR="002B2958" w:rsidRDefault="002B2958">
        <w:pPr>
          <w:pStyle w:val="Bunn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50157" w14:textId="77777777" w:rsidR="00F15377" w:rsidRDefault="00F15377" w:rsidP="0068194B">
      <w:r>
        <w:separator/>
      </w:r>
    </w:p>
    <w:p w14:paraId="7FA1344D" w14:textId="77777777" w:rsidR="00F15377" w:rsidRDefault="00F15377"/>
    <w:p w14:paraId="66607C09" w14:textId="77777777" w:rsidR="00F15377" w:rsidRDefault="00F15377"/>
  </w:footnote>
  <w:footnote w:type="continuationSeparator" w:id="0">
    <w:p w14:paraId="2E57CCFB" w14:textId="77777777" w:rsidR="00F15377" w:rsidRDefault="00F15377" w:rsidP="0068194B">
      <w:r>
        <w:continuationSeparator/>
      </w:r>
    </w:p>
    <w:p w14:paraId="795F7FFD" w14:textId="77777777" w:rsidR="00F15377" w:rsidRDefault="00F15377"/>
    <w:p w14:paraId="5FBDFFB3" w14:textId="77777777" w:rsidR="00F15377" w:rsidRDefault="00F153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D9C7C" w14:textId="77777777" w:rsidR="00236D54" w:rsidRPr="004E01EB" w:rsidRDefault="00F476C4" w:rsidP="005A1B10">
    <w:pPr>
      <w:pStyle w:val="Topptekst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86FA2F" wp14:editId="5D38AF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42E75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merertliste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merertliste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Punktliste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Punktliste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Punktliste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merertliste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09058008">
    <w:abstractNumId w:val="9"/>
  </w:num>
  <w:num w:numId="2" w16cid:durableId="2013945354">
    <w:abstractNumId w:val="8"/>
  </w:num>
  <w:num w:numId="3" w16cid:durableId="175197893">
    <w:abstractNumId w:val="7"/>
  </w:num>
  <w:num w:numId="4" w16cid:durableId="620957422">
    <w:abstractNumId w:val="6"/>
  </w:num>
  <w:num w:numId="5" w16cid:durableId="531652604">
    <w:abstractNumId w:val="10"/>
  </w:num>
  <w:num w:numId="6" w16cid:durableId="1342004817">
    <w:abstractNumId w:val="3"/>
  </w:num>
  <w:num w:numId="7" w16cid:durableId="1994481653">
    <w:abstractNumId w:val="11"/>
  </w:num>
  <w:num w:numId="8" w16cid:durableId="1465581798">
    <w:abstractNumId w:val="2"/>
  </w:num>
  <w:num w:numId="9" w16cid:durableId="411121818">
    <w:abstractNumId w:val="12"/>
  </w:num>
  <w:num w:numId="10" w16cid:durableId="1852337004">
    <w:abstractNumId w:val="5"/>
  </w:num>
  <w:num w:numId="11" w16cid:durableId="129784899">
    <w:abstractNumId w:val="4"/>
  </w:num>
  <w:num w:numId="12" w16cid:durableId="372389596">
    <w:abstractNumId w:val="1"/>
  </w:num>
  <w:num w:numId="13" w16cid:durableId="171438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96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00DC"/>
    <w:rsid w:val="003B5928"/>
    <w:rsid w:val="003D380F"/>
    <w:rsid w:val="003E160D"/>
    <w:rsid w:val="003F1C3C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462D"/>
    <w:rsid w:val="007273B7"/>
    <w:rsid w:val="00731126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795F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6694"/>
    <w:rsid w:val="00A14534"/>
    <w:rsid w:val="00A14911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6320"/>
    <w:rsid w:val="00A93A5D"/>
    <w:rsid w:val="00AB32F8"/>
    <w:rsid w:val="00AB35CB"/>
    <w:rsid w:val="00AB610B"/>
    <w:rsid w:val="00AD360E"/>
    <w:rsid w:val="00AD40FB"/>
    <w:rsid w:val="00AD782D"/>
    <w:rsid w:val="00AE7650"/>
    <w:rsid w:val="00AF0CB6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6AEC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0829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5C11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6ED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5377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04BD"/>
    <w:rsid w:val="00FB2D96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851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Overskrift1">
    <w:name w:val="heading 1"/>
    <w:basedOn w:val="Normal"/>
    <w:link w:val="Overskrift1Tegn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Overskrift2">
    <w:name w:val="heading 2"/>
    <w:basedOn w:val="Normal"/>
    <w:link w:val="Overskrift2Tegn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Overskrift3">
    <w:name w:val="heading 3"/>
    <w:basedOn w:val="Normal"/>
    <w:link w:val="Overskrift3Tegn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krotekst">
    <w:name w:val="macro"/>
    <w:link w:val="MakrotekstTegn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tel">
    <w:name w:val="Title"/>
    <w:basedOn w:val="Normal"/>
    <w:link w:val="TittelTegn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telTegn">
    <w:name w:val="Tittel Tegn"/>
    <w:basedOn w:val="Standardskriftforavsnitt"/>
    <w:link w:val="Tittel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757803"/>
  </w:style>
  <w:style w:type="character" w:customStyle="1" w:styleId="TopptekstTegn">
    <w:name w:val="Topptekst Tegn"/>
    <w:basedOn w:val="Standardskriftforavsnitt"/>
    <w:link w:val="Topptekst"/>
    <w:uiPriority w:val="99"/>
    <w:rsid w:val="00757803"/>
  </w:style>
  <w:style w:type="paragraph" w:styleId="Bunntekst">
    <w:name w:val="footer"/>
    <w:basedOn w:val="Normal"/>
    <w:link w:val="BunntekstTegn"/>
    <w:uiPriority w:val="99"/>
    <w:unhideWhenUsed/>
    <w:rsid w:val="009F220C"/>
    <w:pPr>
      <w:jc w:val="center"/>
    </w:pPr>
  </w:style>
  <w:style w:type="character" w:customStyle="1" w:styleId="BunntekstTegn">
    <w:name w:val="Bunntekst Tegn"/>
    <w:basedOn w:val="Standardskriftforavsnitt"/>
    <w:link w:val="Bunntekst"/>
    <w:uiPriority w:val="99"/>
    <w:rsid w:val="009F220C"/>
  </w:style>
  <w:style w:type="character" w:styleId="Plassholdertekst">
    <w:name w:val="Placeholder Text"/>
    <w:basedOn w:val="Standardskriftforavsnit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61DF9"/>
    <w:rPr>
      <w:rFonts w:eastAsiaTheme="majorEastAsia" w:cstheme="majorBidi"/>
      <w:b/>
      <w:caps/>
      <w:szCs w:val="24"/>
    </w:rPr>
  </w:style>
  <w:style w:type="table" w:styleId="Tabellrutenett">
    <w:name w:val="Table Grid"/>
    <w:basedOn w:val="Vanligtabell"/>
    <w:uiPriority w:val="39"/>
    <w:rsid w:val="00F9350C"/>
    <w:pPr>
      <w:contextualSpacing/>
    </w:pPr>
    <w:tblPr/>
  </w:style>
  <w:style w:type="character" w:styleId="Svakreferanse">
    <w:name w:val="Subtle Reference"/>
    <w:basedOn w:val="Standardskriftforavsnit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Punktliste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Nummerertliste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316DFF"/>
    <w:pPr>
      <w:outlineLvl w:val="9"/>
    </w:pPr>
  </w:style>
  <w:style w:type="paragraph" w:styleId="Sitat">
    <w:name w:val="Quote"/>
    <w:basedOn w:val="Normal"/>
    <w:next w:val="Normal"/>
    <w:link w:val="SitatTegn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316DFF"/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316DFF"/>
    <w:rPr>
      <w:i/>
      <w:iCs/>
      <w:color w:val="1D824C" w:themeColor="accent1"/>
    </w:rPr>
  </w:style>
  <w:style w:type="character" w:styleId="Boktittel">
    <w:name w:val="Book Title"/>
    <w:basedOn w:val="Standardskriftforavsnitt"/>
    <w:uiPriority w:val="33"/>
    <w:semiHidden/>
    <w:unhideWhenUsed/>
    <w:rsid w:val="00316DFF"/>
    <w:rPr>
      <w:b/>
      <w:bCs/>
      <w:i/>
      <w:iCs/>
      <w:spacing w:val="0"/>
    </w:rPr>
  </w:style>
  <w:style w:type="paragraph" w:styleId="Undertittel">
    <w:name w:val="Subtitle"/>
    <w:basedOn w:val="Normal"/>
    <w:next w:val="Normal"/>
    <w:link w:val="UndertittelTegn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16DFF"/>
    <w:rPr>
      <w:rFonts w:ascii="Segoe UI" w:hAnsi="Segoe UI" w:cs="Segoe UI"/>
      <w:szCs w:val="18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316DFF"/>
    <w:rPr>
      <w:szCs w:val="16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316DFF"/>
    <w:rPr>
      <w:szCs w:val="1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16DFF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16DFF"/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16DFF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16DF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16DFF"/>
    <w:rPr>
      <w:b/>
      <w:bCs/>
      <w:szCs w:val="20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316DFF"/>
    <w:rPr>
      <w:rFonts w:ascii="Segoe UI" w:hAnsi="Segoe UI" w:cs="Segoe UI"/>
      <w:szCs w:val="16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316DFF"/>
    <w:rPr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316DFF"/>
    <w:rPr>
      <w:szCs w:val="20"/>
    </w:rPr>
  </w:style>
  <w:style w:type="paragraph" w:styleId="Avsenderadress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316DFF"/>
    <w:rPr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316DFF"/>
    <w:rPr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316DFF"/>
    <w:rPr>
      <w:rFonts w:ascii="Consolas" w:hAnsi="Consolas"/>
      <w:szCs w:val="20"/>
    </w:rPr>
  </w:style>
  <w:style w:type="character" w:styleId="HTML-skrivemaskin">
    <w:name w:val="HTML Typewriter"/>
    <w:basedOn w:val="Standardskriftforavsnit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Rentekst">
    <w:name w:val="Plain Text"/>
    <w:basedOn w:val="Normal"/>
    <w:link w:val="RentekstTegn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316DFF"/>
    <w:rPr>
      <w:rFonts w:ascii="Consolas" w:hAnsi="Consolas"/>
      <w:szCs w:val="2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i">
    <w:name w:val="Bibliography"/>
    <w:basedOn w:val="Normal"/>
    <w:next w:val="Normal"/>
    <w:uiPriority w:val="37"/>
    <w:semiHidden/>
    <w:unhideWhenUsed/>
    <w:rsid w:val="002647D3"/>
  </w:style>
  <w:style w:type="paragraph" w:styleId="Blokkteks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rdtekst">
    <w:name w:val="Body Text"/>
    <w:basedOn w:val="Normal"/>
    <w:link w:val="BrdtekstTegn"/>
    <w:uiPriority w:val="99"/>
    <w:semiHidden/>
    <w:unhideWhenUsed/>
    <w:rsid w:val="002647D3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2647D3"/>
  </w:style>
  <w:style w:type="paragraph" w:styleId="Brdtekst2">
    <w:name w:val="Body Text 2"/>
    <w:basedOn w:val="Normal"/>
    <w:link w:val="Brdtekst2Tegn"/>
    <w:uiPriority w:val="99"/>
    <w:semiHidden/>
    <w:unhideWhenUsed/>
    <w:rsid w:val="002647D3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2647D3"/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2647D3"/>
    <w:pPr>
      <w:spacing w:after="16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2647D3"/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2647D3"/>
    <w:pPr>
      <w:spacing w:after="120"/>
      <w:ind w:left="360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2647D3"/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2647D3"/>
    <w:pPr>
      <w:spacing w:after="160"/>
      <w:ind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2647D3"/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sid w:val="002647D3"/>
  </w:style>
  <w:style w:type="paragraph" w:styleId="Hilsen">
    <w:name w:val="Closing"/>
    <w:basedOn w:val="Normal"/>
    <w:link w:val="HilsenTegn"/>
    <w:uiPriority w:val="99"/>
    <w:semiHidden/>
    <w:unhideWhenUsed/>
    <w:rsid w:val="002647D3"/>
    <w:pPr>
      <w:ind w:left="4320"/>
    </w:pPr>
  </w:style>
  <w:style w:type="character" w:customStyle="1" w:styleId="HilsenTegn">
    <w:name w:val="Hilsen Tegn"/>
    <w:basedOn w:val="Standardskriftforavsnitt"/>
    <w:link w:val="Hilsen"/>
    <w:uiPriority w:val="99"/>
    <w:semiHidden/>
    <w:rsid w:val="002647D3"/>
  </w:style>
  <w:style w:type="table" w:styleId="Fargeriktrutenett">
    <w:name w:val="Colorful Grid"/>
    <w:basedOn w:val="Vanligtabel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Fargerikliste">
    <w:name w:val="Colorful List"/>
    <w:basedOn w:val="Vanligtabel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rkliste">
    <w:name w:val="Dark List"/>
    <w:basedOn w:val="Vanligtabel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2647D3"/>
  </w:style>
  <w:style w:type="character" w:customStyle="1" w:styleId="DatoTegn">
    <w:name w:val="Dato Tegn"/>
    <w:basedOn w:val="Standardskriftforavsnitt"/>
    <w:link w:val="Dato"/>
    <w:uiPriority w:val="99"/>
    <w:semiHidden/>
    <w:rsid w:val="002647D3"/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2647D3"/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sid w:val="002647D3"/>
  </w:style>
  <w:style w:type="character" w:styleId="Sluttnotereferanse">
    <w:name w:val="endnote reference"/>
    <w:basedOn w:val="Standardskriftforavsnitt"/>
    <w:uiPriority w:val="99"/>
    <w:semiHidden/>
    <w:unhideWhenUsed/>
    <w:rsid w:val="002647D3"/>
    <w:rPr>
      <w:vertAlign w:val="superscript"/>
    </w:rPr>
  </w:style>
  <w:style w:type="paragraph" w:styleId="Konvoluttadress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ulgthyperkobling">
    <w:name w:val="FollowedHyperlink"/>
    <w:basedOn w:val="Standardskriftforavsnit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tnotereferanse">
    <w:name w:val="footnote reference"/>
    <w:basedOn w:val="Standardskriftforavsnitt"/>
    <w:uiPriority w:val="99"/>
    <w:semiHidden/>
    <w:unhideWhenUsed/>
    <w:rsid w:val="002647D3"/>
    <w:rPr>
      <w:vertAlign w:val="superscript"/>
    </w:rPr>
  </w:style>
  <w:style w:type="table" w:styleId="Rutenettabell1lys">
    <w:name w:val="Grid Table 1 Light"/>
    <w:basedOn w:val="Vanligtabel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utenettabell3">
    <w:name w:val="Grid Table 3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-akronym">
    <w:name w:val="HTML Acronym"/>
    <w:basedOn w:val="Standardskriftforavsnitt"/>
    <w:uiPriority w:val="99"/>
    <w:semiHidden/>
    <w:unhideWhenUsed/>
    <w:rsid w:val="002647D3"/>
  </w:style>
  <w:style w:type="paragraph" w:styleId="HTML-adresse">
    <w:name w:val="HTML Address"/>
    <w:basedOn w:val="Normal"/>
    <w:link w:val="HTML-adresseTegn"/>
    <w:uiPriority w:val="99"/>
    <w:semiHidden/>
    <w:unhideWhenUsed/>
    <w:rsid w:val="002647D3"/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sid w:val="002647D3"/>
    <w:rPr>
      <w:i/>
      <w:iCs/>
    </w:rPr>
  </w:style>
  <w:style w:type="character" w:styleId="HTML-sitat">
    <w:name w:val="HTML Cite"/>
    <w:basedOn w:val="Standardskriftforavsnitt"/>
    <w:uiPriority w:val="99"/>
    <w:semiHidden/>
    <w:unhideWhenUsed/>
    <w:rsid w:val="002647D3"/>
    <w:rPr>
      <w:i/>
      <w:iCs/>
    </w:rPr>
  </w:style>
  <w:style w:type="character" w:styleId="HTML-definisjon">
    <w:name w:val="HTML Definition"/>
    <w:basedOn w:val="Standardskriftforavsnitt"/>
    <w:uiPriority w:val="99"/>
    <w:semiHidden/>
    <w:unhideWhenUsed/>
    <w:rsid w:val="002647D3"/>
    <w:rPr>
      <w:i/>
      <w:iCs/>
    </w:rPr>
  </w:style>
  <w:style w:type="character" w:styleId="HTML-eksempel">
    <w:name w:val="HTML Sample"/>
    <w:basedOn w:val="Standardskriftforavsnit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-variabel">
    <w:name w:val="HTML Variable"/>
    <w:basedOn w:val="Standardskriftforavsnitt"/>
    <w:uiPriority w:val="99"/>
    <w:semiHidden/>
    <w:unhideWhenUsed/>
    <w:rsid w:val="002647D3"/>
    <w:rPr>
      <w:i/>
      <w:iCs/>
    </w:rPr>
  </w:style>
  <w:style w:type="character" w:styleId="Hyperkobling">
    <w:name w:val="Hyperlink"/>
    <w:basedOn w:val="Standardskriftforavsnitt"/>
    <w:uiPriority w:val="99"/>
    <w:semiHidden/>
    <w:unhideWhenUsed/>
    <w:rsid w:val="002647D3"/>
    <w:rPr>
      <w:color w:val="2C5C85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Sterkutheving">
    <w:name w:val="Intense Emphasis"/>
    <w:basedOn w:val="Standardskriftforavsnitt"/>
    <w:uiPriority w:val="2"/>
    <w:rsid w:val="0079206B"/>
    <w:rPr>
      <w:b/>
      <w:iCs/>
      <w:color w:val="262626" w:themeColor="text1" w:themeTint="D9"/>
    </w:rPr>
  </w:style>
  <w:style w:type="table" w:styleId="Lystrutenett">
    <w:name w:val="Light Grid"/>
    <w:basedOn w:val="Vanligtabel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jenummer">
    <w:name w:val="line number"/>
    <w:basedOn w:val="Standardskriftforavsnitt"/>
    <w:uiPriority w:val="99"/>
    <w:semiHidden/>
    <w:unhideWhenUsed/>
    <w:rsid w:val="002647D3"/>
  </w:style>
  <w:style w:type="paragraph" w:styleId="Liste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Punktliste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-forts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merertliste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eavsnitt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ell2">
    <w:name w:val="List Table 2"/>
    <w:basedOn w:val="Vanligtabel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ell3">
    <w:name w:val="List Table 3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ddelsrutenett1">
    <w:name w:val="Medium Grid 1"/>
    <w:basedOn w:val="Vanligtabel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iddelsliste1">
    <w:name w:val="Medium List 1"/>
    <w:basedOn w:val="Vanligtabel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ldingshode">
    <w:name w:val="Message Header"/>
    <w:basedOn w:val="Normal"/>
    <w:link w:val="MeldingshodeTegn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mellomrom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Vanliginnrykk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2647D3"/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sid w:val="002647D3"/>
  </w:style>
  <w:style w:type="character" w:styleId="Sidetall">
    <w:name w:val="page number"/>
    <w:basedOn w:val="Standardskriftforavsnitt"/>
    <w:uiPriority w:val="99"/>
    <w:semiHidden/>
    <w:unhideWhenUsed/>
    <w:rsid w:val="002647D3"/>
  </w:style>
  <w:style w:type="table" w:styleId="Vanligtabell1">
    <w:name w:val="Plain Table 1"/>
    <w:basedOn w:val="Vanligtabel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nledendehilsen">
    <w:name w:val="Salutation"/>
    <w:basedOn w:val="Normal"/>
    <w:next w:val="Normal"/>
    <w:link w:val="InnledendehilsenTegn"/>
    <w:uiPriority w:val="99"/>
    <w:semiHidden/>
    <w:unhideWhenUsed/>
    <w:rsid w:val="002647D3"/>
  </w:style>
  <w:style w:type="character" w:customStyle="1" w:styleId="InnledendehilsenTegn">
    <w:name w:val="Innledende hilsen Tegn"/>
    <w:basedOn w:val="Standardskriftforavsnitt"/>
    <w:link w:val="Innledendehilsen"/>
    <w:uiPriority w:val="99"/>
    <w:semiHidden/>
    <w:rsid w:val="002647D3"/>
  </w:style>
  <w:style w:type="paragraph" w:styleId="Underskrift">
    <w:name w:val="Signature"/>
    <w:basedOn w:val="Normal"/>
    <w:link w:val="UnderskriftTegn"/>
    <w:uiPriority w:val="99"/>
    <w:semiHidden/>
    <w:unhideWhenUsed/>
    <w:rsid w:val="002647D3"/>
    <w:pPr>
      <w:ind w:left="4320"/>
    </w:p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2647D3"/>
  </w:style>
  <w:style w:type="character" w:styleId="Svakutheving">
    <w:name w:val="Subtle Emphasis"/>
    <w:basedOn w:val="Standardskriftforavsnit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l-3D-effekt1">
    <w:name w:val="Table 3D effects 1"/>
    <w:basedOn w:val="Vanligtabel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1">
    <w:name w:val="Table Classic 1"/>
    <w:basedOn w:val="Vanligtabel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-moderne">
    <w:name w:val="Table Contemporary"/>
    <w:basedOn w:val="Vanligtabel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elegant">
    <w:name w:val="Table Elegant"/>
    <w:basedOn w:val="Vanligtabel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1">
    <w:name w:val="Table Grid 1"/>
    <w:basedOn w:val="Vanligtabel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utenettabelllys">
    <w:name w:val="Grid Table Light"/>
    <w:basedOn w:val="Vanligtabel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e1">
    <w:name w:val="Table List 1"/>
    <w:basedOn w:val="Vanligtabel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ildeliste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Figurliste">
    <w:name w:val="table of figures"/>
    <w:basedOn w:val="Normal"/>
    <w:next w:val="Normal"/>
    <w:uiPriority w:val="99"/>
    <w:semiHidden/>
    <w:unhideWhenUsed/>
    <w:rsid w:val="002647D3"/>
  </w:style>
  <w:style w:type="table" w:styleId="Tabell-profesjonell">
    <w:name w:val="Table Professional"/>
    <w:basedOn w:val="Vanligtabel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tabell1">
    <w:name w:val="Table Simple 1"/>
    <w:basedOn w:val="Vanligtabel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-Web1">
    <w:name w:val="Table Web 1"/>
    <w:basedOn w:val="Vanligtabel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ildelisteoverskrift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NH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INNH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INNH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INNH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INNH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INNH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INNH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INNH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s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51672F08C34B8EAEE6312729C0D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A1A73-B00B-4108-99C5-D0097B5EAED2}"/>
      </w:docPartPr>
      <w:docPartBody>
        <w:p w:rsidR="00461687" w:rsidRDefault="00000000">
          <w:pPr>
            <w:pStyle w:val="2E51672F08C34B8EAEE6312729C0D0A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00"/>
    <w:rsid w:val="002C2D00"/>
    <w:rsid w:val="00461687"/>
    <w:rsid w:val="00594D56"/>
    <w:rsid w:val="0067382B"/>
    <w:rsid w:val="00B4462E"/>
    <w:rsid w:val="00EF5305"/>
    <w:rsid w:val="00FB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utheving">
    <w:name w:val="Intense Emphasis"/>
    <w:basedOn w:val="Standardskriftforavsnitt"/>
    <w:uiPriority w:val="2"/>
    <w:rPr>
      <w:b/>
      <w:iCs/>
      <w:color w:val="262626" w:themeColor="text1" w:themeTint="D9"/>
    </w:rPr>
  </w:style>
  <w:style w:type="paragraph" w:customStyle="1" w:styleId="2E51672F08C34B8EAEE6312729C0D0AC">
    <w:name w:val="2E51672F08C34B8EAEE6312729C0D0AC"/>
  </w:style>
  <w:style w:type="character" w:styleId="Svakreferanse">
    <w:name w:val="Subtle Reference"/>
    <w:basedOn w:val="Standardskriftforavsnitt"/>
    <w:uiPriority w:val="10"/>
    <w:qFormat/>
    <w:rsid w:val="002C2D00"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2024-01-31T15:34:00Z</dcterms:created>
  <dcterms:modified xsi:type="dcterms:W3CDTF">2024-08-20T12:03:00Z</dcterms:modified>
  <cp:category/>
</cp:coreProperties>
</file>